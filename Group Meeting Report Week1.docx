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6"/>
        <w:gridCol w:w="4358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>
            <w:pPr>
              <w:pStyle w:val="4"/>
              <w:wordWrap w:val="0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Date 25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 September 2021</w:t>
            </w:r>
          </w:p>
          <w:p>
            <w:pPr>
              <w:pStyle w:val="4"/>
              <w:wordWrap w:val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T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ime 9:00 //AM</w:t>
            </w:r>
          </w:p>
          <w:p>
            <w:pPr>
              <w:pStyle w:val="4"/>
              <w:wordWrap w:val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L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ocation 401-ZYU</w:t>
            </w:r>
          </w:p>
        </w:tc>
      </w:tr>
    </w:tbl>
    <w:tbl>
      <w:tblPr>
        <w:tblStyle w:val="19"/>
        <w:tblW w:w="5089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2"/>
        <w:gridCol w:w="1779"/>
        <w:gridCol w:w="3317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6" w:type="dxa"/>
            <w:gridSpan w:val="4"/>
            <w:tcMar>
              <w:top w:w="144" w:type="dxa"/>
            </w:tcMar>
          </w:tcPr>
          <w:p>
            <w:pPr>
              <w:spacing w:after="0"/>
              <w:jc w:val="both"/>
              <w:rPr>
                <w:rFonts w:hint="default" w:eastAsia="宋体" w:cstheme="minorHAnsi"/>
                <w:color w:val="1F497D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2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Mengze Chen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7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2</w:t>
            </w:r>
            <w:r>
              <w:rPr>
                <w:rFonts w:cstheme="minorHAnsi"/>
              </w:rPr>
              <w:t>1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2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D</w:t>
            </w:r>
            <w:r>
              <w:rPr>
                <w:rFonts w:hint="eastAsia" w:eastAsia="宋体" w:cstheme="minorHAnsi"/>
                <w:lang w:val="en-US" w:eastAsia="zh-CN"/>
              </w:rPr>
              <w:t>azhong Shen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7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eyi Wang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Keyi Wang, Dazhong Sheng, Yufan Li, Mengze Chen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  <w:lang w:val="en-US"/>
              </w:rPr>
              <w:t>N</w:t>
            </w:r>
            <w:r>
              <w:rPr>
                <w:rFonts w:hint="eastAsia" w:eastAsia="宋体" w:cstheme="minorHAnsi"/>
                <w:lang w:val="en-US" w:eastAsia="zh-CN"/>
              </w:rPr>
              <w:t>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78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Stakeholder register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Personas 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Convert information to Markdown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102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Stakeholder register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{8f61ff5c-8ff9-44d4-a663-4a5b5abbde83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86176056"/>
                <w:placeholder>
                  <w:docPart w:val="{5fab82c3-291d-4a23-91a6-227f6c8e9735}"/>
                </w:placeholder>
                <w:temporary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lang w:val="en-US"/>
                  </w:rPr>
                  <w:t>Yufan Li</w:t>
                </w:r>
              </w:sdtContent>
            </w:sdt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{670a42c9-dfd0-4af1-8a27-cd492691ad7d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Dazhong Sheng identified the main stakeholders in this project, their roles, and impacts.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{c98f2dd5-aea5-4fe2-8b1b-dd14cb9c1a78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t>Conclusions: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T</w:t>
      </w:r>
      <w:r>
        <w:rPr>
          <w:rFonts w:hint="eastAsia" w:eastAsia="宋体" w:cstheme="minorHAnsi"/>
          <w:lang w:val="en-US" w:eastAsia="zh-CN"/>
        </w:rPr>
        <w:t>here are four main people involved in the project.</w:t>
      </w:r>
    </w:p>
    <w:tbl>
      <w:tblPr>
        <w:tblStyle w:val="18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9"/>
        <w:gridCol w:w="4741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29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{d66ac559-a8d9-4f78-809a-d302778d3116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4741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{a8cac9d0-8de4-43fd-aaff-13666f1e9bd7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{b429b7c7-0e6b-466f-ab4b-21cf6e05a252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Record stakeholders</w:t>
            </w:r>
            <w:r>
              <w:rPr>
                <w:rFonts w:hint="default" w:eastAsia="宋体" w:cstheme="minorHAnsi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lang w:val="en-US" w:eastAsia="zh-CN"/>
              </w:rPr>
              <w:t xml:space="preserve"> name</w:t>
            </w:r>
          </w:p>
        </w:tc>
        <w:tc>
          <w:tcPr>
            <w:tcW w:w="4741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Keyi Wang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Include their job</w:t>
            </w:r>
          </w:p>
        </w:tc>
        <w:tc>
          <w:tcPr>
            <w:tcW w:w="4741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Dazhong Sheng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Include their role</w:t>
            </w:r>
          </w:p>
        </w:tc>
        <w:tc>
          <w:tcPr>
            <w:tcW w:w="4741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Yufan Li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Include their requirement</w:t>
            </w:r>
          </w:p>
        </w:tc>
        <w:tc>
          <w:tcPr>
            <w:tcW w:w="4741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Mengze Chen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September, 2021</w:t>
            </w:r>
          </w:p>
        </w:tc>
      </w:tr>
    </w:tbl>
    <w:p/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2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D</w:t>
            </w:r>
            <w:r>
              <w:rPr>
                <w:rFonts w:hint="eastAsia" w:eastAsia="宋体" w:cstheme="minorHAnsi"/>
                <w:lang w:val="en-US" w:eastAsia="zh-CN"/>
              </w:rPr>
              <w:t>esign personas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Yufan Li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Personas are needed for us to understand users of our project.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val="en-US" w:eastAsia="zh-CN"/>
        </w:rPr>
        <w:t>The group confirmed three personas and divided the work.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D</w:t>
            </w:r>
            <w:r>
              <w:rPr>
                <w:rFonts w:hint="eastAsia" w:eastAsia="宋体" w:cstheme="minorHAnsi"/>
                <w:lang w:val="en-US" w:eastAsia="zh-CN"/>
              </w:rPr>
              <w:t>esign personas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eyi Wang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24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D</w:t>
            </w:r>
            <w:r>
              <w:rPr>
                <w:rFonts w:hint="eastAsia" w:eastAsia="宋体" w:cstheme="minorHAnsi"/>
                <w:lang w:val="en-US" w:eastAsia="zh-CN"/>
              </w:rPr>
              <w:t>esign personas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D</w:t>
            </w:r>
            <w:r>
              <w:rPr>
                <w:rFonts w:hint="eastAsia" w:eastAsia="宋体" w:cstheme="minorHAnsi"/>
                <w:lang w:val="en-US" w:eastAsia="zh-CN"/>
              </w:rPr>
              <w:t>azhong Shen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24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September, 2021</w:t>
            </w: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T</w:t>
            </w:r>
            <w:r>
              <w:rPr>
                <w:rFonts w:hint="eastAsia" w:eastAsia="宋体" w:cstheme="minorHAnsi"/>
                <w:lang w:val="en-US" w:eastAsia="zh-CN"/>
              </w:rPr>
              <w:t>esting and review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ufan Li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25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T</w:t>
            </w:r>
            <w:r>
              <w:rPr>
                <w:rFonts w:hint="eastAsia" w:eastAsia="宋体" w:cstheme="minorHAnsi"/>
                <w:lang w:val="en-US" w:eastAsia="zh-CN"/>
              </w:rPr>
              <w:t>esting and review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M</w:t>
            </w:r>
            <w:r>
              <w:rPr>
                <w:rFonts w:hint="eastAsia" w:eastAsia="宋体" w:cstheme="minorHAnsi"/>
                <w:lang w:val="en-US" w:eastAsia="zh-CN"/>
              </w:rPr>
              <w:t>engze Chen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25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September, 2021</w:t>
            </w:r>
          </w:p>
        </w:tc>
      </w:tr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9"/>
        <w:gridCol w:w="4970"/>
        <w:gridCol w:w="1324"/>
        <w:gridCol w:w="2311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9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3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69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Convert information to Markdown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vAlign w:val="top"/>
          </w:tcPr>
          <w:p>
            <w:pPr>
              <w:rPr>
                <w:rFonts w:hint="default" w:eastAsia="宋体" w:asciiTheme="minorHAnsi" w:hAnsiTheme="minorHAnsi" w:cstheme="minorHAnsi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Yufan Li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Include the completed stakeholders, personas as a screenshot in markdown.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Include the contain to readme.md</w:t>
      </w:r>
    </w:p>
    <w:tbl>
      <w:tblPr>
        <w:tblStyle w:val="18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{a5feb1f2-7255-4980-a600-1427fc66028b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{334fcb3d-835f-46e4-a9a5-a12361f861a4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{77ad0248-7174-4dfd-ac8d-5ee290ba5e3b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Include stakeholders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eyi Wang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I</w:t>
            </w:r>
            <w:r>
              <w:rPr>
                <w:rFonts w:hint="eastAsia" w:eastAsia="宋体" w:cstheme="minorHAnsi"/>
                <w:lang w:val="en-US" w:eastAsia="zh-CN"/>
              </w:rPr>
              <w:t xml:space="preserve">nclude personas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ufan Li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September,</w:t>
            </w:r>
            <w:bookmarkStart w:id="6" w:name="_GoBack"/>
            <w:bookmarkEnd w:id="6"/>
            <w:r>
              <w:rPr>
                <w:rFonts w:hint="eastAsia" w:eastAsia="宋体" w:cstheme="minorHAnsi"/>
                <w:lang w:val="en-US" w:eastAsia="zh-CN"/>
              </w:rPr>
              <w:t xml:space="preserve">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</w:p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hint="default" w:eastAsia="宋体" w:cstheme="minorHAnsi"/>
          <w:lang w:val="en-US" w:eastAsia="zh-CN"/>
        </w:rPr>
      </w:pPr>
      <w:r>
        <w:rPr>
          <w:rFonts w:cstheme="minorHAnsi"/>
        </w:rPr>
        <w:t>Date of next meeting:</w:t>
      </w:r>
      <w:r>
        <w:rPr>
          <w:rFonts w:hint="eastAsia" w:eastAsia="宋体" w:cstheme="minorHAnsi"/>
          <w:lang w:val="en-US" w:eastAsia="zh-CN"/>
        </w:rPr>
        <w:t xml:space="preserve"> 28</w:t>
      </w:r>
      <w:r>
        <w:rPr>
          <w:rFonts w:hint="eastAsia" w:eastAsia="宋体" w:cstheme="minorHAnsi"/>
          <w:vertAlign w:val="superscript"/>
          <w:lang w:val="en-US" w:eastAsia="zh-CN"/>
        </w:rPr>
        <w:t>th</w:t>
      </w:r>
      <w:r>
        <w:rPr>
          <w:rFonts w:hint="eastAsia" w:eastAsia="宋体" w:cstheme="minorHAnsi"/>
          <w:lang w:val="en-US" w:eastAsia="zh-CN"/>
        </w:rPr>
        <w:t xml:space="preserve"> September 28, 2021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14250F98"/>
    <w:rsid w:val="1A4C2F99"/>
    <w:rsid w:val="351B5642"/>
    <w:rsid w:val="56446235"/>
    <w:rsid w:val="772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{a5feb1f2-7255-4980-a600-1427fc6602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eb1f2-7255-4980-a600-1427fc66028b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{334fcb3d-835f-46e4-a9a5-a12361f861a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fcb3d-835f-46e4-a9a5-a12361f861a4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{77ad0248-7174-4dfd-ac8d-5ee290ba5e3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ad0248-7174-4dfd-ac8d-5ee290ba5e3b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{8f61ff5c-8ff9-44d4-a663-4a5b5abbde8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1ff5c-8ff9-44d4-a663-4a5b5abbde83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{5fab82c3-291d-4a23-91a6-227f6c8e973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b82c3-291d-4a23-91a6-227f6c8e9735}"/>
      </w:docPartPr>
      <w:docPartBody>
        <w:p>
          <w:pPr>
            <w:pStyle w:val="13"/>
          </w:pPr>
          <w:r>
            <w:t>Enter presenter here</w:t>
          </w:r>
        </w:p>
      </w:docPartBody>
    </w:docPart>
    <w:docPart>
      <w:docPartPr>
        <w:name w:val="{670a42c9-dfd0-4af1-8a27-cd492691ad7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a42c9-dfd0-4af1-8a27-cd492691ad7d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{c98f2dd5-aea5-4fe2-8b1b-dd14cb9c1a7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8f2dd5-aea5-4fe2-8b1b-dd14cb9c1a78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{d66ac559-a8d9-4f78-809a-d302778d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6ac559-a8d9-4f78-809a-d302778d3116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{a8cac9d0-8de4-43fd-aaff-13666f1e9b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ac9d0-8de4-43fd-aaff-13666f1e9bd7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{b429b7c7-0e6b-466f-ab4b-21cf6e05a25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9b7c7-0e6b-466f-ab4b-21cf6e05a252}"/>
      </w:docPartPr>
      <w:docPartBody>
        <w:p>
          <w:pPr>
            <w:pStyle w:val="20"/>
          </w:pPr>
          <w:r>
            <w:t>Deadline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7</TotalTime>
  <ScaleCrop>false</ScaleCrop>
  <LinksUpToDate>false</LinksUpToDate>
  <CharactersWithSpaces>2357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慢热</cp:lastModifiedBy>
  <dcterms:modified xsi:type="dcterms:W3CDTF">2021-11-04T07:49:05Z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2052-11.1.0.10938</vt:lpwstr>
  </property>
  <property fmtid="{D5CDD505-2E9C-101B-9397-08002B2CF9AE}" pid="4" name="ICV">
    <vt:lpwstr>E0ACADDEAF6F4AED94C3781B787CA391</vt:lpwstr>
  </property>
</Properties>
</file>